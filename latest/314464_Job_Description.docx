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327533" w:rsidRPr="00913D27" w:rsidRDefault="00327533" w:rsidP="00327533">
      <w:pPr>
        <w:jc w:val="both"/>
        <w:rPr>
          <w:rFonts w:asciiTheme="minorHAnsi" w:hAnsiTheme="minorHAnsi"/>
        </w:rPr>
      </w:pPr>
      <w:r w:rsidRPr="001F769C">
        <w:rPr>
          <w:rFonts w:asciiTheme="minorHAnsi" w:hAnsiTheme="minorHAnsi"/>
        </w:rPr>
        <w:t>Curr</w:t>
      </w:r>
      <w:r>
        <w:rPr>
          <w:rFonts w:asciiTheme="minorHAnsi" w:hAnsiTheme="minorHAnsi"/>
        </w:rPr>
        <w:t>ent H1B Job Title: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733EAB" w:rsidRPr="00EC01D2">
        <w:rPr>
          <w:rFonts w:asciiTheme="minorHAnsi" w:hAnsiTheme="minorHAnsi"/>
          <w:b/>
        </w:rPr>
        <w:t>Programmer Analyst</w:t>
      </w:r>
    </w:p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327533" w:rsidRPr="001F769C" w:rsidRDefault="00327533" w:rsidP="00327533">
      <w:pPr>
        <w:jc w:val="both"/>
        <w:rPr>
          <w:rFonts w:asciiTheme="minorHAnsi" w:hAnsiTheme="minorHAnsi"/>
          <w:u w:val="single"/>
        </w:rPr>
      </w:pPr>
      <w:r w:rsidRPr="001F769C">
        <w:rPr>
          <w:rFonts w:asciiTheme="minorHAnsi" w:hAnsiTheme="minorHAnsi"/>
          <w:u w:val="single"/>
        </w:rPr>
        <w:t>Job Description:</w:t>
      </w:r>
    </w:p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327533" w:rsidRPr="001F769C" w:rsidRDefault="00327533" w:rsidP="00327533">
      <w:pPr>
        <w:jc w:val="both"/>
        <w:rPr>
          <w:rFonts w:asciiTheme="minorHAnsi" w:hAnsiTheme="minorHAnsi"/>
        </w:rPr>
      </w:pPr>
      <w:r w:rsidRPr="001F769C">
        <w:rPr>
          <w:rFonts w:asciiTheme="minorHAnsi" w:hAnsiTheme="minorHAnsi"/>
        </w:rPr>
        <w:t xml:space="preserve">JOB TITLE: </w:t>
      </w:r>
      <w:r w:rsidR="00733EAB" w:rsidRPr="00EC01D2">
        <w:rPr>
          <w:rFonts w:asciiTheme="minorHAnsi" w:hAnsiTheme="minorHAnsi"/>
          <w:b/>
        </w:rPr>
        <w:t>Programmer Analyst</w:t>
      </w:r>
      <w:r w:rsidRPr="001F769C"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 xml:space="preserve">  </w:t>
      </w:r>
      <w:r w:rsidR="00225ED5">
        <w:rPr>
          <w:rFonts w:asciiTheme="minorHAnsi" w:hAnsiTheme="minorHAnsi"/>
        </w:rPr>
        <w:tab/>
      </w:r>
      <w:r w:rsidR="00225ED5"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 xml:space="preserve"> SALARY: $ </w:t>
      </w:r>
      <w:r w:rsidR="00BF123F" w:rsidRPr="00BF123F">
        <w:rPr>
          <w:rFonts w:asciiTheme="minorHAnsi" w:hAnsiTheme="minorHAnsi"/>
          <w:color w:val="FF0000"/>
        </w:rPr>
        <w:t>XXX</w:t>
      </w:r>
      <w:r w:rsidRPr="00327533">
        <w:rPr>
          <w:rFonts w:asciiTheme="minorHAnsi" w:hAnsiTheme="minorHAnsi"/>
          <w:color w:val="FF0000"/>
        </w:rPr>
        <w:t xml:space="preserve"> </w:t>
      </w:r>
      <w:r w:rsidRPr="001F769C">
        <w:rPr>
          <w:rFonts w:asciiTheme="minorHAnsi" w:hAnsiTheme="minorHAnsi"/>
        </w:rPr>
        <w:t>p.a.</w:t>
      </w:r>
    </w:p>
    <w:p w:rsidR="00327533" w:rsidRPr="001F769C" w:rsidRDefault="00327533" w:rsidP="00327533">
      <w:pPr>
        <w:jc w:val="both"/>
        <w:rPr>
          <w:rFonts w:asciiTheme="minorHAnsi" w:hAnsiTheme="minorHAnsi" w:cs="Arial"/>
        </w:rPr>
      </w:pPr>
    </w:p>
    <w:p w:rsidR="008C1B14" w:rsidRPr="008C1B14" w:rsidRDefault="00733EAB" w:rsidP="00273371">
      <w:pPr>
        <w:ind w:left="360" w:right="-9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Mr. </w:t>
      </w:r>
      <w:r w:rsidRPr="00733EAB">
        <w:rPr>
          <w:rFonts w:asciiTheme="minorHAnsi" w:hAnsiTheme="minorHAnsi" w:cs="Arial"/>
          <w:b/>
        </w:rPr>
        <w:t>Amit Prasad</w:t>
      </w:r>
      <w:r w:rsidR="00327533" w:rsidRPr="001F769C">
        <w:rPr>
          <w:rFonts w:asciiTheme="minorHAnsi" w:hAnsiTheme="minorHAnsi" w:cs="Arial"/>
        </w:rPr>
        <w:t xml:space="preserve"> will be responsible for</w:t>
      </w:r>
      <w:r>
        <w:rPr>
          <w:rFonts w:asciiTheme="minorHAnsi" w:hAnsiTheme="minorHAnsi" w:cs="Arial"/>
        </w:rPr>
        <w:t xml:space="preserve"> </w:t>
      </w:r>
      <w:r w:rsidR="009A03FB">
        <w:rPr>
          <w:rFonts w:asciiTheme="minorHAnsi" w:hAnsiTheme="minorHAnsi" w:cs="Arial"/>
        </w:rPr>
        <w:t xml:space="preserve">understanding the business </w:t>
      </w:r>
      <w:r w:rsidR="00237F47">
        <w:rPr>
          <w:rFonts w:asciiTheme="minorHAnsi" w:hAnsiTheme="minorHAnsi" w:cs="Arial"/>
        </w:rPr>
        <w:t>requirements and</w:t>
      </w:r>
      <w:r w:rsidR="009A03FB">
        <w:rPr>
          <w:rFonts w:asciiTheme="minorHAnsi" w:hAnsiTheme="minorHAnsi" w:cs="Arial"/>
        </w:rPr>
        <w:t xml:space="preserve"> functional specification of the client module</w:t>
      </w:r>
      <w:r w:rsidR="00D73980">
        <w:rPr>
          <w:rFonts w:asciiTheme="minorHAnsi" w:hAnsiTheme="minorHAnsi" w:cs="Arial"/>
        </w:rPr>
        <w:t>.</w:t>
      </w:r>
      <w:r w:rsidR="00D73980" w:rsidRPr="00D73980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D73980" w:rsidRPr="00D73980">
        <w:rPr>
          <w:rFonts w:asciiTheme="minorHAnsi" w:hAnsiTheme="minorHAnsi" w:cs="Arial" w:hint="cs"/>
        </w:rPr>
        <w:t xml:space="preserve">Maintain contacts with customer leaders and </w:t>
      </w:r>
      <w:r w:rsidR="00DC5298" w:rsidRPr="00D73980">
        <w:rPr>
          <w:rFonts w:asciiTheme="minorHAnsi" w:hAnsiTheme="minorHAnsi" w:cs="Arial"/>
        </w:rPr>
        <w:t>analyze</w:t>
      </w:r>
      <w:r w:rsidR="00D73980" w:rsidRPr="00D73980">
        <w:rPr>
          <w:rFonts w:asciiTheme="minorHAnsi" w:hAnsiTheme="minorHAnsi" w:cs="Arial" w:hint="cs"/>
        </w:rPr>
        <w:t xml:space="preserve"> requirements and service quality and sort out any relevant issues.</w:t>
      </w:r>
      <w:r w:rsidR="00D73980" w:rsidRPr="00D73980">
        <w:rPr>
          <w:color w:val="000000"/>
          <w:shd w:val="clear" w:color="auto" w:fill="FFFFFF"/>
          <w:lang w:val="ar-SA"/>
        </w:rPr>
        <w:t xml:space="preserve"> </w:t>
      </w:r>
      <w:r w:rsidR="00DC5298" w:rsidRPr="00D73980">
        <w:rPr>
          <w:rFonts w:asciiTheme="minorHAnsi" w:hAnsiTheme="minorHAnsi" w:cs="Arial"/>
        </w:rPr>
        <w:t>Develop</w:t>
      </w:r>
      <w:r w:rsidR="00D73980" w:rsidRPr="00D73980">
        <w:rPr>
          <w:rFonts w:asciiTheme="minorHAnsi" w:hAnsiTheme="minorHAnsi" w:cs="Arial"/>
        </w:rPr>
        <w:t xml:space="preserve"> and support various business application using JAVA</w:t>
      </w:r>
      <w:r w:rsidR="00D73980">
        <w:rPr>
          <w:rFonts w:asciiTheme="minorHAnsi" w:hAnsiTheme="minorHAnsi" w:cs="Arial"/>
        </w:rPr>
        <w:t>/</w:t>
      </w:r>
      <w:r w:rsidR="00237F47">
        <w:rPr>
          <w:rFonts w:asciiTheme="minorHAnsi" w:hAnsiTheme="minorHAnsi" w:cs="Arial"/>
        </w:rPr>
        <w:t>J2EE</w:t>
      </w:r>
      <w:r w:rsidR="00237F47" w:rsidRPr="00D73980">
        <w:rPr>
          <w:rFonts w:asciiTheme="minorHAnsi" w:hAnsiTheme="minorHAnsi" w:cs="Arial"/>
        </w:rPr>
        <w:t>,</w:t>
      </w:r>
      <w:r w:rsidR="00D73980" w:rsidRPr="00D73980">
        <w:rPr>
          <w:rFonts w:asciiTheme="minorHAnsi" w:hAnsiTheme="minorHAnsi" w:cs="Arial"/>
        </w:rPr>
        <w:t xml:space="preserve"> SPRING, </w:t>
      </w:r>
      <w:r w:rsidR="00BF123F" w:rsidRPr="00D73980">
        <w:rPr>
          <w:rFonts w:asciiTheme="minorHAnsi" w:hAnsiTheme="minorHAnsi" w:cs="Arial"/>
        </w:rPr>
        <w:t>PYTHON,</w:t>
      </w:r>
      <w:r w:rsidR="00D73980" w:rsidRPr="00D73980">
        <w:rPr>
          <w:rFonts w:asciiTheme="minorHAnsi" w:hAnsiTheme="minorHAnsi" w:cs="Arial"/>
        </w:rPr>
        <w:t xml:space="preserve"> SCALA , UNIX  and Big Data Technologies like SPARK , AWS , KAFKA ,HADOOP</w:t>
      </w:r>
      <w:r w:rsidR="00D73980">
        <w:rPr>
          <w:rFonts w:asciiTheme="minorHAnsi" w:hAnsiTheme="minorHAnsi" w:cs="Arial"/>
        </w:rPr>
        <w:t>.</w:t>
      </w:r>
      <w:r w:rsidR="00D73980" w:rsidRPr="00D73980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D73980" w:rsidRPr="00D73980">
        <w:rPr>
          <w:rFonts w:asciiTheme="minorHAnsi" w:hAnsiTheme="minorHAnsi" w:cs="Arial" w:hint="cs"/>
        </w:rPr>
        <w:t xml:space="preserve">Deploy newly developed application into DEV/QA and </w:t>
      </w:r>
      <w:r w:rsidR="00D73980" w:rsidRPr="00D73980">
        <w:rPr>
          <w:rFonts w:asciiTheme="minorHAnsi" w:hAnsiTheme="minorHAnsi" w:cs="Arial"/>
        </w:rPr>
        <w:t>PROD</w:t>
      </w:r>
      <w:r w:rsidR="00D73980" w:rsidRPr="00D73980">
        <w:rPr>
          <w:rFonts w:asciiTheme="minorHAnsi" w:hAnsiTheme="minorHAnsi" w:cs="Arial" w:hint="cs"/>
        </w:rPr>
        <w:t xml:space="preserve"> regions.</w:t>
      </w:r>
      <w:r w:rsidR="008C1B14" w:rsidRPr="008C1B14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8C1B14" w:rsidRPr="008C1B14">
        <w:rPr>
          <w:rFonts w:asciiTheme="minorHAnsi" w:hAnsiTheme="minorHAnsi" w:cs="Arial" w:hint="cs"/>
        </w:rPr>
        <w:t>Coordinate between onshore and offshore team for seamless project delivery.</w:t>
      </w:r>
      <w:r w:rsidR="008C1B14" w:rsidRPr="008C1B14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8C1B14" w:rsidRPr="008C1B14">
        <w:rPr>
          <w:rFonts w:asciiTheme="minorHAnsi" w:hAnsiTheme="minorHAnsi" w:cs="Arial" w:hint="cs"/>
        </w:rPr>
        <w:t xml:space="preserve">Guide team members in </w:t>
      </w:r>
      <w:r w:rsidR="00237F47" w:rsidRPr="008C1B14">
        <w:rPr>
          <w:rFonts w:asciiTheme="minorHAnsi" w:hAnsiTheme="minorHAnsi" w:cs="Arial"/>
        </w:rPr>
        <w:t>development,</w:t>
      </w:r>
      <w:r w:rsidR="008C1B14" w:rsidRPr="008C1B14">
        <w:rPr>
          <w:rFonts w:asciiTheme="minorHAnsi" w:hAnsiTheme="minorHAnsi" w:cs="Arial" w:hint="cs"/>
        </w:rPr>
        <w:t xml:space="preserve"> deployment and testing of Big Data applications.</w:t>
      </w:r>
      <w:r w:rsidR="003825D3" w:rsidRPr="003825D3">
        <w:rPr>
          <w:noProof/>
          <w:color w:val="000000"/>
        </w:rPr>
        <w:t xml:space="preserve"> </w:t>
      </w:r>
      <w:r w:rsidR="003825D3" w:rsidRPr="003825D3">
        <w:rPr>
          <w:rFonts w:asciiTheme="minorHAnsi" w:hAnsiTheme="minorHAnsi" w:cs="Arial"/>
        </w:rPr>
        <w:t>Identify the process gaps and provide alternatives to the project team and help team in their agreed deliverables on time.</w:t>
      </w:r>
    </w:p>
    <w:p w:rsidR="009A03FB" w:rsidRPr="009A03FB" w:rsidRDefault="009A03FB" w:rsidP="00327533">
      <w:pPr>
        <w:jc w:val="both"/>
        <w:rPr>
          <w:rFonts w:asciiTheme="minorHAnsi" w:hAnsiTheme="minorHAnsi" w:cs="Arial"/>
        </w:rPr>
      </w:pPr>
    </w:p>
    <w:p w:rsidR="00327533" w:rsidRDefault="00327533" w:rsidP="00327533">
      <w:pPr>
        <w:jc w:val="both"/>
        <w:rPr>
          <w:rFonts w:asciiTheme="minorHAnsi" w:hAnsiTheme="minorHAnsi" w:cs="Arial"/>
        </w:rPr>
      </w:pPr>
    </w:p>
    <w:p w:rsidR="00327533" w:rsidRDefault="00327533" w:rsidP="00225ED5">
      <w:pPr>
        <w:ind w:left="360"/>
        <w:jc w:val="both"/>
        <w:rPr>
          <w:rFonts w:asciiTheme="minorHAnsi" w:hAnsiTheme="minorHAnsi"/>
        </w:rPr>
      </w:pPr>
      <w:r w:rsidRPr="001F769C">
        <w:rPr>
          <w:rFonts w:asciiTheme="minorHAnsi" w:hAnsiTheme="minorHAnsi"/>
        </w:rPr>
        <w:t xml:space="preserve">The position calls for broad knowledge and experience </w:t>
      </w:r>
      <w:r>
        <w:rPr>
          <w:rFonts w:asciiTheme="minorHAnsi" w:hAnsiTheme="minorHAnsi"/>
        </w:rPr>
        <w:t xml:space="preserve">in </w:t>
      </w:r>
      <w:r w:rsidR="003508B6">
        <w:rPr>
          <w:rFonts w:asciiTheme="minorHAnsi" w:hAnsiTheme="minorHAnsi"/>
        </w:rPr>
        <w:t xml:space="preserve">JAVA/J2EE, </w:t>
      </w:r>
      <w:r w:rsidR="00237F47">
        <w:rPr>
          <w:rFonts w:asciiTheme="minorHAnsi" w:hAnsiTheme="minorHAnsi"/>
        </w:rPr>
        <w:t>SPRING,</w:t>
      </w:r>
      <w:r w:rsidR="003508B6">
        <w:rPr>
          <w:rFonts w:asciiTheme="minorHAnsi" w:hAnsiTheme="minorHAnsi"/>
        </w:rPr>
        <w:t xml:space="preserve"> </w:t>
      </w:r>
      <w:r w:rsidR="00BF123F">
        <w:rPr>
          <w:rFonts w:asciiTheme="minorHAnsi" w:hAnsiTheme="minorHAnsi"/>
        </w:rPr>
        <w:t>SCALA,</w:t>
      </w:r>
      <w:r w:rsidR="003508B6">
        <w:rPr>
          <w:rFonts w:asciiTheme="minorHAnsi" w:hAnsiTheme="minorHAnsi"/>
        </w:rPr>
        <w:t xml:space="preserve"> PYTHON , UNIX, AWS , SPARK , KAFKA , NOSQL DB </w:t>
      </w:r>
      <w:r w:rsidR="00040931">
        <w:rPr>
          <w:rFonts w:asciiTheme="minorHAnsi" w:hAnsiTheme="minorHAnsi"/>
        </w:rPr>
        <w:t xml:space="preserve">. Strong functional knowledge in banking and </w:t>
      </w:r>
      <w:r w:rsidR="00DC5298">
        <w:rPr>
          <w:rFonts w:asciiTheme="minorHAnsi" w:hAnsiTheme="minorHAnsi"/>
        </w:rPr>
        <w:t>finance</w:t>
      </w:r>
      <w:r w:rsidR="00040931">
        <w:rPr>
          <w:rFonts w:asciiTheme="minorHAnsi" w:hAnsiTheme="minorHAnsi"/>
        </w:rPr>
        <w:t xml:space="preserve"> </w:t>
      </w:r>
      <w:r w:rsidR="00DC5298">
        <w:rPr>
          <w:rFonts w:asciiTheme="minorHAnsi" w:hAnsiTheme="minorHAnsi"/>
        </w:rPr>
        <w:t>domain. Experience</w:t>
      </w:r>
      <w:r w:rsidR="00040931">
        <w:rPr>
          <w:rFonts w:asciiTheme="minorHAnsi" w:hAnsiTheme="minorHAnsi"/>
        </w:rPr>
        <w:t xml:space="preserve"> in application support and </w:t>
      </w:r>
      <w:r w:rsidR="00DC5298">
        <w:rPr>
          <w:rFonts w:asciiTheme="minorHAnsi" w:hAnsiTheme="minorHAnsi"/>
        </w:rPr>
        <w:t>maintenance. Strong</w:t>
      </w:r>
      <w:r w:rsidR="00040931">
        <w:rPr>
          <w:rFonts w:asciiTheme="minorHAnsi" w:hAnsiTheme="minorHAnsi"/>
        </w:rPr>
        <w:t xml:space="preserve"> analytical and problem solving skills identifying root cause of the issues or problems. </w:t>
      </w:r>
      <w:r w:rsidR="00A75FF8">
        <w:rPr>
          <w:rFonts w:asciiTheme="minorHAnsi" w:hAnsiTheme="minorHAnsi"/>
        </w:rPr>
        <w:t xml:space="preserve">Strong experience in AGILE methodology to achieve higher productivity </w:t>
      </w:r>
      <w:r w:rsidR="00DC5298">
        <w:rPr>
          <w:rFonts w:asciiTheme="minorHAnsi" w:hAnsiTheme="minorHAnsi"/>
        </w:rPr>
        <w:t>seamlessly</w:t>
      </w:r>
      <w:r w:rsidR="00A75FF8">
        <w:rPr>
          <w:rFonts w:asciiTheme="minorHAnsi" w:hAnsiTheme="minorHAnsi"/>
        </w:rPr>
        <w:t xml:space="preserve"> .Experience in </w:t>
      </w:r>
      <w:r w:rsidR="00237F47">
        <w:rPr>
          <w:rFonts w:asciiTheme="minorHAnsi" w:hAnsiTheme="minorHAnsi"/>
        </w:rPr>
        <w:t>MAVEN,</w:t>
      </w:r>
      <w:r w:rsidR="00A75FF8">
        <w:rPr>
          <w:rFonts w:asciiTheme="minorHAnsi" w:hAnsiTheme="minorHAnsi"/>
        </w:rPr>
        <w:t xml:space="preserve"> </w:t>
      </w:r>
      <w:r w:rsidR="00BF123F">
        <w:rPr>
          <w:rFonts w:asciiTheme="minorHAnsi" w:hAnsiTheme="minorHAnsi"/>
        </w:rPr>
        <w:t>JENKINS,</w:t>
      </w:r>
      <w:r w:rsidR="00A75FF8">
        <w:rPr>
          <w:rFonts w:asciiTheme="minorHAnsi" w:hAnsiTheme="minorHAnsi"/>
        </w:rPr>
        <w:t xml:space="preserve"> CICD ,DOCKERS for production </w:t>
      </w:r>
      <w:r w:rsidR="00DC5298">
        <w:rPr>
          <w:rFonts w:asciiTheme="minorHAnsi" w:hAnsiTheme="minorHAnsi"/>
        </w:rPr>
        <w:t>deployments. Experience</w:t>
      </w:r>
      <w:r w:rsidR="00A75FF8">
        <w:rPr>
          <w:rFonts w:asciiTheme="minorHAnsi" w:hAnsiTheme="minorHAnsi"/>
        </w:rPr>
        <w:t xml:space="preserve"> in IDEs </w:t>
      </w:r>
      <w:r w:rsidR="00237F47">
        <w:rPr>
          <w:rFonts w:asciiTheme="minorHAnsi" w:hAnsiTheme="minorHAnsi"/>
        </w:rPr>
        <w:t>Intellij,</w:t>
      </w:r>
      <w:r w:rsidR="00A75FF8">
        <w:rPr>
          <w:rFonts w:asciiTheme="minorHAnsi" w:hAnsiTheme="minorHAnsi"/>
        </w:rPr>
        <w:t xml:space="preserve"> </w:t>
      </w:r>
      <w:r w:rsidR="00BF123F">
        <w:rPr>
          <w:rFonts w:asciiTheme="minorHAnsi" w:hAnsiTheme="minorHAnsi"/>
        </w:rPr>
        <w:t>eclipse,</w:t>
      </w:r>
      <w:r w:rsidR="00A75FF8">
        <w:rPr>
          <w:rFonts w:asciiTheme="minorHAnsi" w:hAnsiTheme="minorHAnsi"/>
        </w:rPr>
        <w:t xml:space="preserve"> pycharm </w:t>
      </w:r>
      <w:r w:rsidR="00505C88">
        <w:rPr>
          <w:rFonts w:asciiTheme="minorHAnsi" w:hAnsiTheme="minorHAnsi"/>
        </w:rPr>
        <w:t>for ease of development .</w:t>
      </w:r>
    </w:p>
    <w:p w:rsidR="002F4ED1" w:rsidRDefault="002F4ED1" w:rsidP="00225ED5">
      <w:pPr>
        <w:ind w:left="360"/>
        <w:jc w:val="both"/>
        <w:rPr>
          <w:rFonts w:asciiTheme="minorHAnsi" w:hAnsiTheme="minorHAnsi"/>
        </w:rPr>
      </w:pPr>
    </w:p>
    <w:p w:rsidR="00ED2D9A" w:rsidRDefault="00ED2D9A" w:rsidP="00225ED5">
      <w:pPr>
        <w:ind w:left="360"/>
        <w:jc w:val="both"/>
        <w:rPr>
          <w:rFonts w:asciiTheme="minorHAnsi" w:hAnsiTheme="minorHAnsi"/>
        </w:rPr>
      </w:pPr>
    </w:p>
    <w:p w:rsidR="002F4ED1" w:rsidRDefault="002F4ED1" w:rsidP="00225ED5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Mr. </w:t>
      </w:r>
      <w:r w:rsidRPr="00BF123F">
        <w:rPr>
          <w:rFonts w:asciiTheme="minorHAnsi" w:hAnsiTheme="minorHAnsi"/>
        </w:rPr>
        <w:t xml:space="preserve">Amit Prasad has </w:t>
      </w:r>
      <w:r w:rsidR="005E1968" w:rsidRPr="00BF123F">
        <w:rPr>
          <w:rFonts w:asciiTheme="minorHAnsi" w:hAnsiTheme="minorHAnsi"/>
        </w:rPr>
        <w:t xml:space="preserve">100+ months </w:t>
      </w:r>
      <w:r w:rsidR="00CC6ECC" w:rsidRPr="00BF123F">
        <w:rPr>
          <w:rFonts w:asciiTheme="minorHAnsi" w:hAnsiTheme="minorHAnsi"/>
        </w:rPr>
        <w:t xml:space="preserve">of </w:t>
      </w:r>
      <w:r w:rsidR="005E1968" w:rsidRPr="00BF123F">
        <w:rPr>
          <w:rFonts w:asciiTheme="minorHAnsi" w:hAnsiTheme="minorHAnsi"/>
        </w:rPr>
        <w:t>industry experience in Java/J2ee including 36 months of Big Data experience</w:t>
      </w:r>
      <w:r w:rsidR="00CC6ECC" w:rsidRPr="00BF123F">
        <w:rPr>
          <w:rFonts w:asciiTheme="minorHAnsi" w:hAnsiTheme="minorHAnsi"/>
        </w:rPr>
        <w:t xml:space="preserve"> which includes framework development using </w:t>
      </w:r>
      <w:r w:rsidR="00237F47" w:rsidRPr="00BF123F">
        <w:rPr>
          <w:rFonts w:asciiTheme="minorHAnsi" w:hAnsiTheme="minorHAnsi"/>
        </w:rPr>
        <w:t>spark,</w:t>
      </w:r>
      <w:r w:rsidR="00CC6ECC" w:rsidRPr="00BF123F">
        <w:rPr>
          <w:rFonts w:asciiTheme="minorHAnsi" w:hAnsiTheme="minorHAnsi"/>
        </w:rPr>
        <w:t xml:space="preserve"> </w:t>
      </w:r>
      <w:r w:rsidR="00DC5298" w:rsidRPr="00BF123F">
        <w:rPr>
          <w:rFonts w:asciiTheme="minorHAnsi" w:hAnsiTheme="minorHAnsi"/>
        </w:rPr>
        <w:t>Kafka</w:t>
      </w:r>
      <w:r w:rsidR="00CC6ECC" w:rsidRPr="00BF123F">
        <w:rPr>
          <w:rFonts w:asciiTheme="minorHAnsi" w:hAnsiTheme="minorHAnsi"/>
        </w:rPr>
        <w:t xml:space="preserve">, AWS </w:t>
      </w:r>
      <w:r w:rsidR="00DC5298" w:rsidRPr="00BF123F">
        <w:rPr>
          <w:rFonts w:asciiTheme="minorHAnsi" w:hAnsiTheme="minorHAnsi"/>
        </w:rPr>
        <w:t>web services</w:t>
      </w:r>
      <w:r w:rsidR="00CC6ECC" w:rsidRPr="00BF123F">
        <w:rPr>
          <w:rFonts w:asciiTheme="minorHAnsi" w:hAnsiTheme="minorHAnsi"/>
        </w:rPr>
        <w:t xml:space="preserve"> , Ignite , flume , </w:t>
      </w:r>
      <w:r w:rsidR="00DC5298" w:rsidRPr="00BF123F">
        <w:rPr>
          <w:rFonts w:asciiTheme="minorHAnsi" w:hAnsiTheme="minorHAnsi"/>
        </w:rPr>
        <w:t>Hadoop</w:t>
      </w:r>
      <w:r w:rsidR="00ED2D9A" w:rsidRPr="00BF123F">
        <w:rPr>
          <w:rFonts w:asciiTheme="minorHAnsi" w:hAnsiTheme="minorHAnsi"/>
        </w:rPr>
        <w:t xml:space="preserve"> eco </w:t>
      </w:r>
      <w:r w:rsidR="00DC5298" w:rsidRPr="00BF123F">
        <w:rPr>
          <w:rFonts w:asciiTheme="minorHAnsi" w:hAnsiTheme="minorHAnsi"/>
        </w:rPr>
        <w:t>system. Proficient</w:t>
      </w:r>
      <w:r w:rsidR="00CC6ECC" w:rsidRPr="00BF123F">
        <w:rPr>
          <w:rFonts w:asciiTheme="minorHAnsi" w:hAnsiTheme="minorHAnsi"/>
        </w:rPr>
        <w:t xml:space="preserve"> in analyzing and translating functional requirements to technical design.</w:t>
      </w:r>
      <w:r w:rsidR="00DC5298" w:rsidRPr="00BF123F">
        <w:rPr>
          <w:rFonts w:asciiTheme="minorHAnsi" w:hAnsiTheme="minorHAnsi"/>
        </w:rPr>
        <w:t xml:space="preserve"> Extremely</w:t>
      </w:r>
      <w:r w:rsidR="00CC6ECC" w:rsidRPr="00BF123F">
        <w:rPr>
          <w:rFonts w:asciiTheme="minorHAnsi" w:hAnsiTheme="minorHAnsi"/>
        </w:rPr>
        <w:t xml:space="preserve"> </w:t>
      </w:r>
      <w:r w:rsidR="00237F47" w:rsidRPr="00BF123F">
        <w:rPr>
          <w:rFonts w:asciiTheme="minorHAnsi" w:hAnsiTheme="minorHAnsi"/>
        </w:rPr>
        <w:t>self-motivated, quick</w:t>
      </w:r>
      <w:r w:rsidR="00CC6ECC" w:rsidRPr="00BF123F">
        <w:rPr>
          <w:rFonts w:asciiTheme="minorHAnsi" w:hAnsiTheme="minorHAnsi"/>
        </w:rPr>
        <w:t xml:space="preserve"> learner , team player . Sound knowledge of scripting language (</w:t>
      </w:r>
      <w:r w:rsidR="00237F47" w:rsidRPr="00BF123F">
        <w:rPr>
          <w:rFonts w:asciiTheme="minorHAnsi" w:hAnsiTheme="minorHAnsi"/>
        </w:rPr>
        <w:t>shell,</w:t>
      </w:r>
      <w:r w:rsidR="00CC6ECC" w:rsidRPr="00BF123F">
        <w:rPr>
          <w:rFonts w:asciiTheme="minorHAnsi" w:hAnsiTheme="minorHAnsi"/>
        </w:rPr>
        <w:t xml:space="preserve"> python , </w:t>
      </w:r>
      <w:r w:rsidR="00DC5298" w:rsidRPr="00BF123F">
        <w:rPr>
          <w:rFonts w:asciiTheme="minorHAnsi" w:hAnsiTheme="minorHAnsi"/>
        </w:rPr>
        <w:t>Scala</w:t>
      </w:r>
      <w:r w:rsidR="00CC6ECC" w:rsidRPr="00BF123F">
        <w:rPr>
          <w:rFonts w:asciiTheme="minorHAnsi" w:hAnsiTheme="minorHAnsi"/>
        </w:rPr>
        <w:t>). Experience in Global work model (offshore &amp; onsite).</w:t>
      </w:r>
    </w:p>
    <w:p w:rsidR="00327533" w:rsidRPr="001F769C" w:rsidRDefault="00327533" w:rsidP="00327533">
      <w:pPr>
        <w:jc w:val="both"/>
        <w:rPr>
          <w:rFonts w:asciiTheme="minorHAnsi" w:hAnsiTheme="minorHAnsi" w:cs="Arial"/>
        </w:rPr>
      </w:pPr>
    </w:p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ED2D9A" w:rsidRDefault="00ED2D9A" w:rsidP="00ED2D9A">
      <w:pPr>
        <w:ind w:left="360"/>
        <w:jc w:val="both"/>
        <w:rPr>
          <w:rFonts w:asciiTheme="minorHAnsi" w:hAnsiTheme="minorHAnsi"/>
        </w:rPr>
      </w:pPr>
    </w:p>
    <w:p w:rsidR="00327533" w:rsidRPr="001F769C" w:rsidRDefault="00186607" w:rsidP="00ED2D9A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2015</w:t>
      </w:r>
      <w:r w:rsidR="00327533" w:rsidRPr="001F769C">
        <w:rPr>
          <w:rFonts w:asciiTheme="minorHAnsi" w:hAnsiTheme="minorHAnsi"/>
        </w:rPr>
        <w:t xml:space="preserve"> OES Wage Data Services reports the prevailing wage for </w:t>
      </w:r>
      <w:r w:rsidR="00ED2D9A" w:rsidRPr="00EC01D2">
        <w:rPr>
          <w:rFonts w:asciiTheme="minorHAnsi" w:hAnsiTheme="minorHAnsi"/>
          <w:b/>
        </w:rPr>
        <w:t>Programmer Analyst</w:t>
      </w:r>
      <w:r w:rsidR="00327533" w:rsidRPr="00327533">
        <w:rPr>
          <w:rFonts w:asciiTheme="minorHAnsi" w:hAnsiTheme="minorHAnsi"/>
          <w:color w:val="FF0000"/>
        </w:rPr>
        <w:t xml:space="preserve"> </w:t>
      </w:r>
      <w:r w:rsidR="00327533" w:rsidRPr="001F769C">
        <w:rPr>
          <w:rFonts w:asciiTheme="minorHAnsi" w:hAnsiTheme="minorHAnsi"/>
        </w:rPr>
        <w:t>Position to be $</w:t>
      </w:r>
      <w:r w:rsidR="00BF123F">
        <w:rPr>
          <w:rFonts w:asciiTheme="minorHAnsi" w:hAnsiTheme="minorHAnsi"/>
          <w:color w:val="FF0000"/>
        </w:rPr>
        <w:t>XXX</w:t>
      </w:r>
      <w:r w:rsidR="00327533" w:rsidRPr="00327533">
        <w:rPr>
          <w:rFonts w:asciiTheme="minorHAnsi" w:hAnsiTheme="minorHAnsi"/>
          <w:color w:val="FF0000"/>
        </w:rPr>
        <w:t xml:space="preserve"> </w:t>
      </w:r>
      <w:r w:rsidR="00327533" w:rsidRPr="001F769C">
        <w:rPr>
          <w:rFonts w:asciiTheme="minorHAnsi" w:hAnsiTheme="minorHAnsi"/>
        </w:rPr>
        <w:t xml:space="preserve">per year for </w:t>
      </w:r>
      <w:r w:rsidR="001021C5">
        <w:rPr>
          <w:rFonts w:asciiTheme="minorHAnsi" w:hAnsiTheme="minorHAnsi"/>
        </w:rPr>
        <w:t xml:space="preserve">Wipro </w:t>
      </w:r>
      <w:r w:rsidR="00327533" w:rsidRPr="001F769C">
        <w:rPr>
          <w:rFonts w:asciiTheme="minorHAnsi" w:hAnsiTheme="minorHAnsi"/>
        </w:rPr>
        <w:t>based companies.</w:t>
      </w:r>
    </w:p>
    <w:p w:rsidR="00327533" w:rsidRPr="001F769C" w:rsidRDefault="00327533" w:rsidP="00ED2D9A">
      <w:pPr>
        <w:ind w:left="360"/>
        <w:jc w:val="both"/>
        <w:rPr>
          <w:rFonts w:asciiTheme="minorHAnsi" w:hAnsiTheme="minorHAnsi"/>
        </w:rPr>
      </w:pPr>
    </w:p>
    <w:p w:rsidR="00327533" w:rsidRPr="001F769C" w:rsidRDefault="00DC5298" w:rsidP="00ED2D9A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Mr.</w:t>
      </w:r>
      <w:r w:rsidRPr="00ED2D9A">
        <w:rPr>
          <w:rFonts w:asciiTheme="minorHAnsi" w:hAnsiTheme="minorHAnsi"/>
          <w:b/>
        </w:rPr>
        <w:t xml:space="preserve"> Amit</w:t>
      </w:r>
      <w:r w:rsidR="00ED2D9A" w:rsidRPr="00ED2D9A">
        <w:rPr>
          <w:rFonts w:asciiTheme="minorHAnsi" w:hAnsiTheme="minorHAnsi"/>
          <w:b/>
        </w:rPr>
        <w:t xml:space="preserve"> Prasad</w:t>
      </w:r>
      <w:r w:rsidR="00327533" w:rsidRPr="001F769C">
        <w:rPr>
          <w:rFonts w:asciiTheme="minorHAnsi" w:hAnsiTheme="minorHAnsi"/>
        </w:rPr>
        <w:t xml:space="preserve"> actual salary will be $ </w:t>
      </w:r>
      <w:r w:rsidR="00BF123F" w:rsidRPr="00BF123F">
        <w:rPr>
          <w:rFonts w:asciiTheme="minorHAnsi" w:hAnsiTheme="minorHAnsi"/>
          <w:color w:val="FF0000"/>
        </w:rPr>
        <w:t>xxx</w:t>
      </w:r>
      <w:r w:rsidR="00BF123F">
        <w:rPr>
          <w:rFonts w:asciiTheme="minorHAnsi" w:hAnsiTheme="minorHAnsi"/>
        </w:rPr>
        <w:t xml:space="preserve"> </w:t>
      </w:r>
      <w:r w:rsidR="00327533" w:rsidRPr="001F769C">
        <w:rPr>
          <w:rFonts w:asciiTheme="minorHAnsi" w:hAnsiTheme="minorHAnsi"/>
        </w:rPr>
        <w:t>per year. Wipro Limited pays similar salaries to engineers with the same educational background and relevant experience, according to the internal salary structure of the company.</w:t>
      </w:r>
    </w:p>
    <w:p w:rsidR="00327533" w:rsidRPr="001F769C" w:rsidRDefault="00327533" w:rsidP="00327533">
      <w:pPr>
        <w:jc w:val="both"/>
        <w:rPr>
          <w:rFonts w:asciiTheme="minorHAnsi" w:hAnsiTheme="minorHAnsi"/>
          <w:u w:val="single"/>
        </w:rPr>
      </w:pPr>
      <w:bookmarkStart w:id="0" w:name="_GoBack"/>
      <w:bookmarkEnd w:id="0"/>
    </w:p>
    <w:p w:rsidR="0018432E" w:rsidRDefault="00327533" w:rsidP="00ED2D9A">
      <w:pPr>
        <w:ind w:left="360"/>
        <w:jc w:val="both"/>
      </w:pPr>
      <w:r w:rsidRPr="001F769C">
        <w:rPr>
          <w:rFonts w:asciiTheme="minorHAnsi" w:hAnsiTheme="minorHAnsi"/>
          <w:u w:val="single"/>
        </w:rPr>
        <w:t>Location:</w:t>
      </w:r>
      <w:r w:rsidR="00EC01D2">
        <w:rPr>
          <w:rFonts w:asciiTheme="minorHAnsi" w:hAnsiTheme="minorHAnsi"/>
          <w:u w:val="single"/>
        </w:rPr>
        <w:t xml:space="preserve"> </w:t>
      </w:r>
      <w:r w:rsidRPr="00EC01D2">
        <w:rPr>
          <w:rFonts w:asciiTheme="minorHAnsi" w:hAnsiTheme="minorHAnsi"/>
          <w:b/>
          <w:bCs/>
        </w:rPr>
        <w:t xml:space="preserve">Capital One Services, </w:t>
      </w:r>
      <w:r w:rsidR="00ED2D9A" w:rsidRPr="00EC01D2">
        <w:rPr>
          <w:rFonts w:asciiTheme="minorHAnsi" w:hAnsiTheme="minorHAnsi"/>
          <w:b/>
          <w:bCs/>
        </w:rPr>
        <w:t xml:space="preserve">7933 Preston </w:t>
      </w:r>
      <w:r w:rsidR="00237F47" w:rsidRPr="00EC01D2">
        <w:rPr>
          <w:rFonts w:asciiTheme="minorHAnsi" w:hAnsiTheme="minorHAnsi"/>
          <w:b/>
          <w:bCs/>
        </w:rPr>
        <w:t>Road,</w:t>
      </w:r>
      <w:r w:rsidR="00ED2D9A" w:rsidRPr="00EC01D2">
        <w:rPr>
          <w:rFonts w:asciiTheme="minorHAnsi" w:hAnsiTheme="minorHAnsi"/>
          <w:b/>
          <w:bCs/>
        </w:rPr>
        <w:t xml:space="preserve"> Plano, Texas, 75024</w:t>
      </w:r>
    </w:p>
    <w:sectPr w:rsidR="0018432E" w:rsidSect="000115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0DD" w:rsidRDefault="004420DD">
      <w:r>
        <w:separator/>
      </w:r>
    </w:p>
  </w:endnote>
  <w:endnote w:type="continuationSeparator" w:id="0">
    <w:p w:rsidR="004420DD" w:rsidRDefault="0044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0DD" w:rsidRDefault="004420DD">
      <w:r>
        <w:separator/>
      </w:r>
    </w:p>
  </w:footnote>
  <w:footnote w:type="continuationSeparator" w:id="0">
    <w:p w:rsidR="004420DD" w:rsidRDefault="00442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1B4" w:rsidRDefault="001A005B" w:rsidP="004141B4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5185732</wp:posOffset>
          </wp:positionH>
          <wp:positionV relativeFrom="paragraph">
            <wp:posOffset>-47909</wp:posOffset>
          </wp:positionV>
          <wp:extent cx="1172845" cy="989965"/>
          <wp:effectExtent l="0" t="0" r="8255" b="635"/>
          <wp:wrapTopAndBottom/>
          <wp:docPr id="2" name="Picture 2" descr="C:\Users\so312068\AppData\Local\Microsoft\Windows\INetCache\Content.Word\125x1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so312068\AppData\Local\Microsoft\Windows\INetCache\Content.Word\125x1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845" cy="989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5350A"/>
    <w:multiLevelType w:val="hybridMultilevel"/>
    <w:tmpl w:val="032AC12E"/>
    <w:lvl w:ilvl="0" w:tplc="8B4681EA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1" w:tplc="628CFA8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2" w:tplc="E444896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3" w:tplc="F62A59C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4" w:tplc="D4BCB87E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5" w:tplc="557E2E0C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6" w:tplc="E9FCFE8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7" w:tplc="6096D64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8" w:tplc="E844259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7533"/>
    <w:rsid w:val="00011562"/>
    <w:rsid w:val="00040931"/>
    <w:rsid w:val="00060221"/>
    <w:rsid w:val="001021C5"/>
    <w:rsid w:val="0018432E"/>
    <w:rsid w:val="00186607"/>
    <w:rsid w:val="001A005B"/>
    <w:rsid w:val="001C5923"/>
    <w:rsid w:val="001F34AA"/>
    <w:rsid w:val="002031A1"/>
    <w:rsid w:val="00225ED5"/>
    <w:rsid w:val="00237F47"/>
    <w:rsid w:val="00273371"/>
    <w:rsid w:val="002F4ED1"/>
    <w:rsid w:val="00313848"/>
    <w:rsid w:val="00327533"/>
    <w:rsid w:val="003508B6"/>
    <w:rsid w:val="00364D9B"/>
    <w:rsid w:val="003825D3"/>
    <w:rsid w:val="00431DE4"/>
    <w:rsid w:val="004420DD"/>
    <w:rsid w:val="00505C88"/>
    <w:rsid w:val="00580A86"/>
    <w:rsid w:val="005E1968"/>
    <w:rsid w:val="00672A2A"/>
    <w:rsid w:val="00733EAB"/>
    <w:rsid w:val="007E2297"/>
    <w:rsid w:val="00850FCB"/>
    <w:rsid w:val="008C1B14"/>
    <w:rsid w:val="008F6A6E"/>
    <w:rsid w:val="00952124"/>
    <w:rsid w:val="009643E4"/>
    <w:rsid w:val="009A03FB"/>
    <w:rsid w:val="00A30685"/>
    <w:rsid w:val="00A57FCF"/>
    <w:rsid w:val="00A654EF"/>
    <w:rsid w:val="00A75FF8"/>
    <w:rsid w:val="00BA596C"/>
    <w:rsid w:val="00BF123F"/>
    <w:rsid w:val="00C755E5"/>
    <w:rsid w:val="00CC6ECC"/>
    <w:rsid w:val="00CF3129"/>
    <w:rsid w:val="00CF3221"/>
    <w:rsid w:val="00D319DC"/>
    <w:rsid w:val="00D73980"/>
    <w:rsid w:val="00DB7280"/>
    <w:rsid w:val="00DC5298"/>
    <w:rsid w:val="00E37B5E"/>
    <w:rsid w:val="00E87577"/>
    <w:rsid w:val="00E90338"/>
    <w:rsid w:val="00EC01D2"/>
    <w:rsid w:val="00ED2D9A"/>
    <w:rsid w:val="00EF2DB9"/>
    <w:rsid w:val="00FF6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5:docId w15:val="{6406D535-8E85-45B2-A501-8C86C1E4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5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533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65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4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4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4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E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00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05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E863F200</Template>
  <TotalTime>477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Tyagi (WT01 - Global Immigration Management Services)</dc:creator>
  <cp:keywords/>
  <dc:description/>
  <cp:lastModifiedBy>Amit Prasad (Big Data Analytics)</cp:lastModifiedBy>
  <cp:revision>16</cp:revision>
  <dcterms:created xsi:type="dcterms:W3CDTF">2018-08-12T11:04:00Z</dcterms:created>
  <dcterms:modified xsi:type="dcterms:W3CDTF">2018-08-28T11:19:00Z</dcterms:modified>
</cp:coreProperties>
</file>