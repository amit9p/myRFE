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4D4FFA" w14:textId="3631E6A3" w:rsidR="0018432E" w:rsidRDefault="00D77FDB" w:rsidP="00E71AC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06D3A">
        <w:rPr>
          <w:b/>
          <w:sz w:val="28"/>
          <w:szCs w:val="28"/>
        </w:rPr>
        <w:t>ORGANIZATIONAL CHART</w:t>
      </w:r>
    </w:p>
    <w:p w14:paraId="6A6D6006" w14:textId="6C8CEBC2" w:rsidR="00E71ACB" w:rsidRDefault="000B58A4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AE8898" wp14:editId="5DF944EA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180975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DDB4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ABID ALI NEEMUCHWALA</w:t>
                            </w:r>
                          </w:p>
                          <w:p w14:paraId="6F8AB119" w14:textId="62A30141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(Chief Executive Officer)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E8898" id="Rectangle 1" o:spid="_x0000_s1026" style="position:absolute;margin-left:0;margin-top:6.6pt;width:142.5pt;height:38.2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" fillcolor="#5b9bd5 [3204]" strokecolor="#1f4d78 [1604]" strokeweight="1pt">
                <v:textbox>
                  <w:txbxContent>
                    <w:p w14:paraId="0001DDB4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ABID ALI NEEMUCHWALA</w:t>
                      </w:r>
                    </w:p>
                    <w:p w14:paraId="6F8AB119" w14:textId="62A30141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(Chief Executive Officer)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0C174D" w14:textId="378ECB01" w:rsidR="00E71ACB" w:rsidRPr="00E71ACB" w:rsidRDefault="00E71ACB" w:rsidP="00E71ACB">
      <w:pPr>
        <w:spacing w:after="0"/>
      </w:pPr>
    </w:p>
    <w:p w14:paraId="16DF7B7A" w14:textId="46F674DD" w:rsidR="00E71ACB" w:rsidRPr="00E71ACB" w:rsidRDefault="00E71ACB" w:rsidP="00E71ACB">
      <w:pPr>
        <w:spacing w:after="0"/>
      </w:pPr>
    </w:p>
    <w:p w14:paraId="4A1441D4" w14:textId="6B4E55E8" w:rsidR="00E71ACB" w:rsidRPr="00E71ACB" w:rsidRDefault="008707C5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BA6DF9" wp14:editId="134EF250">
                <wp:simplePos x="0" y="0"/>
                <wp:positionH relativeFrom="margin">
                  <wp:align>center</wp:align>
                </wp:positionH>
                <wp:positionV relativeFrom="paragraph">
                  <wp:posOffset>18415</wp:posOffset>
                </wp:positionV>
                <wp:extent cx="8255" cy="281305"/>
                <wp:effectExtent l="38100" t="0" r="67945" b="615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19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.45pt;width:.65pt;height:22.15pt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77309F4" w14:textId="1C856D76" w:rsidR="00E71ACB" w:rsidRPr="00E71ACB" w:rsidRDefault="008707C5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B52D1A3" wp14:editId="3529BFC2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1809750" cy="4857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09AC6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SHAJI FAROOQ </w:t>
                            </w:r>
                          </w:p>
                          <w:p w14:paraId="636DF9C5" w14:textId="2F945AD2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(President - BFSI)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D1A3" id="Rectangle 2" o:spid="_x0000_s1027" style="position:absolute;margin-left:0;margin-top:10.1pt;width:142.5pt;height:38.2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" fillcolor="#5b9bd5 [3204]" strokecolor="#1f4d78 [1604]" strokeweight="1pt">
                <v:textbox>
                  <w:txbxContent>
                    <w:p w14:paraId="09D09AC6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 xml:space="preserve">SHAJI FAROOQ </w:t>
                      </w:r>
                    </w:p>
                    <w:p w14:paraId="636DF9C5" w14:textId="2F945AD2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(President - BFSI)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06C8BDC" w14:textId="6CEFE087" w:rsidR="00E71ACB" w:rsidRPr="00E71ACB" w:rsidRDefault="00E71ACB" w:rsidP="00E71ACB">
      <w:pPr>
        <w:spacing w:after="0"/>
      </w:pPr>
    </w:p>
    <w:p w14:paraId="6D88ECC3" w14:textId="22217B9A" w:rsidR="00E71ACB" w:rsidRPr="00E71ACB" w:rsidRDefault="00E71ACB" w:rsidP="00E71ACB">
      <w:pPr>
        <w:spacing w:after="0"/>
      </w:pPr>
    </w:p>
    <w:p w14:paraId="6656B2CF" w14:textId="7568AE5A" w:rsidR="00E71ACB" w:rsidRPr="00E71ACB" w:rsidRDefault="008707C5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8B06CA" wp14:editId="2A0E2833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8255" cy="281305"/>
                <wp:effectExtent l="38100" t="0" r="67945" b="615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447F4" id="Straight Arrow Connector 38" o:spid="_x0000_s1026" type="#_x0000_t32" style="position:absolute;margin-left:0;margin-top:4.9pt;width:.65pt;height:22.15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C0077D8" w14:textId="53D1CC64" w:rsidR="00E71ACB" w:rsidRPr="00E71ACB" w:rsidRDefault="008707C5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6C44144" wp14:editId="7D09F022">
                <wp:simplePos x="0" y="0"/>
                <wp:positionH relativeFrom="margin">
                  <wp:posOffset>2057400</wp:posOffset>
                </wp:positionH>
                <wp:positionV relativeFrom="paragraph">
                  <wp:posOffset>173355</wp:posOffset>
                </wp:positionV>
                <wp:extent cx="180975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AF3CB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ANGAN ARUN GUHA</w:t>
                            </w:r>
                          </w:p>
                          <w:p w14:paraId="00254F1C" w14:textId="66F6DAB9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 (Senior Vice President)</w:t>
                            </w:r>
                          </w:p>
                          <w:p w14:paraId="32589CFF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44144" id="Rectangle 3" o:spid="_x0000_s1028" style="position:absolute;margin-left:162pt;margin-top:13.65pt;width:142.5pt;height:38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" fillcolor="#5b9bd5 [3204]" strokecolor="#1f4d78 [1604]" strokeweight="1pt">
                <v:textbox>
                  <w:txbxContent>
                    <w:p w14:paraId="6ECAF3CB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ANGAN ARUN GUHA</w:t>
                      </w:r>
                    </w:p>
                    <w:p w14:paraId="00254F1C" w14:textId="66F6DAB9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 xml:space="preserve"> (Senior Vice President)</w:t>
                      </w:r>
                    </w:p>
                    <w:p w14:paraId="32589CFF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E70ABB" w14:textId="1CB458CC" w:rsidR="00E71ACB" w:rsidRPr="00E71ACB" w:rsidRDefault="00E71ACB" w:rsidP="00E71ACB">
      <w:pPr>
        <w:spacing w:after="0"/>
      </w:pPr>
    </w:p>
    <w:p w14:paraId="61986712" w14:textId="244B271C" w:rsidR="00E71ACB" w:rsidRPr="00E71ACB" w:rsidRDefault="00E71ACB" w:rsidP="00E71ACB">
      <w:pPr>
        <w:spacing w:after="0"/>
      </w:pPr>
    </w:p>
    <w:p w14:paraId="40A6C316" w14:textId="50F97893" w:rsidR="00E71ACB" w:rsidRPr="00E71ACB" w:rsidRDefault="008707C5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F939D3C" wp14:editId="705991C4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8255" cy="281305"/>
                <wp:effectExtent l="38100" t="0" r="67945" b="615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9E78" id="Straight Arrow Connector 39" o:spid="_x0000_s1026" type="#_x0000_t32" style="position:absolute;margin-left:0;margin-top:9.2pt;width:.65pt;height:22.1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21DF82F" w14:textId="5D85DEFA" w:rsidR="00E71ACB" w:rsidRPr="00E71ACB" w:rsidRDefault="00E71ACB" w:rsidP="00E71ACB">
      <w:pPr>
        <w:spacing w:after="0"/>
      </w:pPr>
    </w:p>
    <w:p w14:paraId="6454EC09" w14:textId="4CFE7D09" w:rsidR="00E71ACB" w:rsidRPr="00E71ACB" w:rsidRDefault="000B58A4" w:rsidP="00E71AC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D96EA4B" wp14:editId="257FBD5A">
                <wp:simplePos x="0" y="0"/>
                <wp:positionH relativeFrom="margin">
                  <wp:posOffset>2057400</wp:posOffset>
                </wp:positionH>
                <wp:positionV relativeFrom="paragraph">
                  <wp:posOffset>39370</wp:posOffset>
                </wp:positionV>
                <wp:extent cx="1809750" cy="4857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78EDC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VIJAYAKUMAR K </w:t>
                            </w:r>
                            <w:proofErr w:type="spellStart"/>
                            <w:r w:rsidRPr="000B58A4">
                              <w:rPr>
                                <w:sz w:val="18"/>
                                <w:szCs w:val="18"/>
                              </w:rPr>
                              <w:t>K</w:t>
                            </w:r>
                            <w:proofErr w:type="spellEnd"/>
                          </w:p>
                          <w:p w14:paraId="5F550EF0" w14:textId="2900850F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 (Vice President)</w:t>
                            </w:r>
                          </w:p>
                          <w:p w14:paraId="5D2AFBDB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6EA4B" id="Rectangle 4" o:spid="_x0000_s1029" style="position:absolute;margin-left:162pt;margin-top:3.1pt;width:142.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" fillcolor="#5b9bd5 [3204]" strokecolor="#1f4d78 [1604]" strokeweight="1pt">
                <v:textbox>
                  <w:txbxContent>
                    <w:p w14:paraId="5C078EDC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VIJAYAKUMAR K K</w:t>
                      </w:r>
                    </w:p>
                    <w:p w14:paraId="5F550EF0" w14:textId="2900850F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 xml:space="preserve"> (Vice President)</w:t>
                      </w:r>
                    </w:p>
                    <w:p w14:paraId="5D2AFBDB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CA221" w14:textId="0820FEE5" w:rsidR="00E71ACB" w:rsidRDefault="00E71ACB" w:rsidP="00E71ACB">
      <w:pPr>
        <w:spacing w:after="0"/>
      </w:pPr>
    </w:p>
    <w:bookmarkStart w:id="0" w:name="_GoBack"/>
    <w:bookmarkEnd w:id="0"/>
    <w:p w14:paraId="19D9DE25" w14:textId="03F7B23C" w:rsidR="0060621C" w:rsidRPr="00E71ACB" w:rsidRDefault="005306C3" w:rsidP="00E71ACB">
      <w:pPr>
        <w:tabs>
          <w:tab w:val="left" w:pos="775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05D70" wp14:editId="6663CF42">
                <wp:simplePos x="0" y="0"/>
                <wp:positionH relativeFrom="margin">
                  <wp:posOffset>2057400</wp:posOffset>
                </wp:positionH>
                <wp:positionV relativeFrom="paragraph">
                  <wp:posOffset>2818765</wp:posOffset>
                </wp:positionV>
                <wp:extent cx="1809750" cy="476885"/>
                <wp:effectExtent l="0" t="0" r="1905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27122" w14:textId="0D0F8E99" w:rsidR="008707C5" w:rsidRPr="000B58A4" w:rsidRDefault="008707C5" w:rsidP="00606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DIBYARANJAN DALAI </w:t>
                            </w:r>
                          </w:p>
                          <w:p w14:paraId="7C09EBA0" w14:textId="379E0024" w:rsidR="008707C5" w:rsidRPr="000B58A4" w:rsidRDefault="008707C5" w:rsidP="00606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(Principal Consultant)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05D70" id="Rectangle 14" o:spid="_x0000_s1030" style="position:absolute;margin-left:162pt;margin-top:221.95pt;width:142.5pt;height:37.55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" fillcolor="#5b9bd5 [3204]" strokecolor="#1f4d78 [1604]" strokeweight="1pt">
                <v:textbox>
                  <w:txbxContent>
                    <w:p w14:paraId="7F227122" w14:textId="0D0F8E99" w:rsidR="008707C5" w:rsidRPr="000B58A4" w:rsidRDefault="008707C5" w:rsidP="00606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 xml:space="preserve">DIBYARANJAN DALAI </w:t>
                      </w:r>
                    </w:p>
                    <w:p w14:paraId="7C09EBA0" w14:textId="379E0024" w:rsidR="008707C5" w:rsidRPr="000B58A4" w:rsidRDefault="008707C5" w:rsidP="00606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(Principal Consultant)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C20371" wp14:editId="53790FE6">
                <wp:simplePos x="0" y="0"/>
                <wp:positionH relativeFrom="margin">
                  <wp:posOffset>2952750</wp:posOffset>
                </wp:positionH>
                <wp:positionV relativeFrom="paragraph">
                  <wp:posOffset>3304540</wp:posOffset>
                </wp:positionV>
                <wp:extent cx="8255" cy="281305"/>
                <wp:effectExtent l="38100" t="0" r="67945" b="6159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99836" id="Straight Arrow Connector 46" o:spid="_x0000_s1026" type="#_x0000_t32" style="position:absolute;margin-left:232.5pt;margin-top:260.2pt;width:.65pt;height:22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29E9F1C" wp14:editId="2E06BC78">
                <wp:simplePos x="0" y="0"/>
                <wp:positionH relativeFrom="margin">
                  <wp:posOffset>2057400</wp:posOffset>
                </wp:positionH>
                <wp:positionV relativeFrom="paragraph">
                  <wp:posOffset>3595370</wp:posOffset>
                </wp:positionV>
                <wp:extent cx="1809750" cy="494030"/>
                <wp:effectExtent l="0" t="0" r="19050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4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7DD03" w14:textId="265368AE" w:rsidR="008707C5" w:rsidRPr="000B58A4" w:rsidRDefault="00436130" w:rsidP="00606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AMIT PRASAD</w:t>
                            </w:r>
                          </w:p>
                          <w:p w14:paraId="79967A94" w14:textId="7ED2464A" w:rsidR="008707C5" w:rsidRPr="000B58A4" w:rsidRDefault="008707C5" w:rsidP="0060621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(Programmer Analyst)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9F1C" id="Rectangle 13" o:spid="_x0000_s1031" style="position:absolute;margin-left:162pt;margin-top:283.1pt;width:142.5pt;height:38.9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" fillcolor="#5b9bd5 [3204]" strokecolor="#1f4d78 [1604]" strokeweight="1pt">
                <v:textbox>
                  <w:txbxContent>
                    <w:p w14:paraId="2667DD03" w14:textId="265368AE" w:rsidR="008707C5" w:rsidRPr="000B58A4" w:rsidRDefault="00436130" w:rsidP="00606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AMIT PRASAD</w:t>
                      </w:r>
                    </w:p>
                    <w:p w14:paraId="79967A94" w14:textId="7ED2464A" w:rsidR="008707C5" w:rsidRPr="000B58A4" w:rsidRDefault="008707C5" w:rsidP="0060621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(Programmer Analyst)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306C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3BF1C24" wp14:editId="7C10D53C">
                <wp:simplePos x="0" y="0"/>
                <wp:positionH relativeFrom="margin">
                  <wp:posOffset>2952750</wp:posOffset>
                </wp:positionH>
                <wp:positionV relativeFrom="paragraph">
                  <wp:posOffset>2523490</wp:posOffset>
                </wp:positionV>
                <wp:extent cx="8255" cy="281305"/>
                <wp:effectExtent l="38100" t="0" r="67945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11F5" id="Straight Arrow Connector 48" o:spid="_x0000_s1026" type="#_x0000_t32" style="position:absolute;margin-left:232.5pt;margin-top:198.7pt;width:.65pt;height:22.1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5306C3"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1ACFF26" wp14:editId="2CD16B84">
                <wp:simplePos x="0" y="0"/>
                <wp:positionH relativeFrom="margin">
                  <wp:posOffset>2057400</wp:posOffset>
                </wp:positionH>
                <wp:positionV relativeFrom="paragraph">
                  <wp:posOffset>2033905</wp:posOffset>
                </wp:positionV>
                <wp:extent cx="1809750" cy="476885"/>
                <wp:effectExtent l="0" t="0" r="19050" b="1841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6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0E356" w14:textId="057BCE42" w:rsidR="005306C3" w:rsidRPr="000B58A4" w:rsidRDefault="005306C3" w:rsidP="005306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MANIVANNAN VALLIUDAYAN</w:t>
                            </w:r>
                          </w:p>
                          <w:p w14:paraId="01EE5D85" w14:textId="31616B56" w:rsidR="005306C3" w:rsidRPr="000B58A4" w:rsidRDefault="005306C3" w:rsidP="005306C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Project Manager</w:t>
                            </w:r>
                            <w:r w:rsidRPr="000B58A4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CFF26" id="Rectangle 47" o:spid="_x0000_s1032" style="position:absolute;margin-left:162pt;margin-top:160.15pt;width:142.5pt;height:37.5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" fillcolor="#5b9bd5 [3204]" strokecolor="#1f4d78 [1604]" strokeweight="1pt">
                <v:textbox>
                  <w:txbxContent>
                    <w:p w14:paraId="6B10E356" w14:textId="057BCE42" w:rsidR="005306C3" w:rsidRPr="000B58A4" w:rsidRDefault="005306C3" w:rsidP="005306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MANIVANNAN VALLIUDAYAN</w:t>
                      </w:r>
                    </w:p>
                    <w:p w14:paraId="01EE5D85" w14:textId="31616B56" w:rsidR="005306C3" w:rsidRPr="000B58A4" w:rsidRDefault="005306C3" w:rsidP="005306C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Project Manager</w:t>
                      </w:r>
                      <w:r w:rsidRPr="000B58A4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07C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29BD6" wp14:editId="4E2A132B">
                <wp:simplePos x="0" y="0"/>
                <wp:positionH relativeFrom="margin">
                  <wp:posOffset>2952750</wp:posOffset>
                </wp:positionH>
                <wp:positionV relativeFrom="paragraph">
                  <wp:posOffset>1746885</wp:posOffset>
                </wp:positionV>
                <wp:extent cx="8255" cy="281305"/>
                <wp:effectExtent l="38100" t="0" r="67945" b="615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9C16" id="Straight Arrow Connector 45" o:spid="_x0000_s1026" type="#_x0000_t32" style="position:absolute;margin-left:232.5pt;margin-top:137.55pt;width:.65pt;height:22.1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rM2AEAAAQ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707C5" w:rsidRPr="000B58A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BA6A286" wp14:editId="57B802B0">
                <wp:simplePos x="0" y="0"/>
                <wp:positionH relativeFrom="margin">
                  <wp:posOffset>2057400</wp:posOffset>
                </wp:positionH>
                <wp:positionV relativeFrom="paragraph">
                  <wp:posOffset>1247140</wp:posOffset>
                </wp:positionV>
                <wp:extent cx="1809750" cy="4857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F475" w14:textId="4C5B599C" w:rsidR="008707C5" w:rsidRPr="000B58A4" w:rsidRDefault="008707C5" w:rsidP="000B58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BASAVARAJ YEWOOR</w:t>
                            </w:r>
                          </w:p>
                          <w:p w14:paraId="52CCEB71" w14:textId="19356611" w:rsidR="008707C5" w:rsidRPr="000B58A4" w:rsidRDefault="008707C5" w:rsidP="000B58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(Senior Delivery Manager)</w:t>
                            </w:r>
                          </w:p>
                          <w:p w14:paraId="1A713E12" w14:textId="77777777" w:rsidR="008707C5" w:rsidRPr="000B58A4" w:rsidRDefault="008707C5" w:rsidP="000B58A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6A286" id="Rectangle 36" o:spid="_x0000_s1033" style="position:absolute;margin-left:162pt;margin-top:98.2pt;width:142.5pt;height:38.25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" fillcolor="#5b9bd5 [3204]" strokecolor="#1f4d78 [1604]" strokeweight="1pt">
                <v:textbox>
                  <w:txbxContent>
                    <w:p w14:paraId="31B6F475" w14:textId="4C5B599C" w:rsidR="008707C5" w:rsidRPr="000B58A4" w:rsidRDefault="008707C5" w:rsidP="000B58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BASAVARAJ YEWOOR</w:t>
                      </w:r>
                    </w:p>
                    <w:p w14:paraId="52CCEB71" w14:textId="19356611" w:rsidR="008707C5" w:rsidRPr="000B58A4" w:rsidRDefault="008707C5" w:rsidP="000B58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(Senior Delivery Manager)</w:t>
                      </w:r>
                    </w:p>
                    <w:p w14:paraId="1A713E12" w14:textId="77777777" w:rsidR="008707C5" w:rsidRPr="000B58A4" w:rsidRDefault="008707C5" w:rsidP="000B58A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07C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289A31" wp14:editId="201356E4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8255" cy="281305"/>
                <wp:effectExtent l="38100" t="0" r="67945" b="615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E81C" id="Straight Arrow Connector 44" o:spid="_x0000_s1026" type="#_x0000_t32" style="position:absolute;margin-left:0;margin-top:75.7pt;width:.65pt;height:22.1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i7x2AEAAAQEAAAOAAAAZHJzL2Uyb0RvYy54bWysU9uO0zAQfUfiHyy/0yRli6q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707C5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79AF195" wp14:editId="210288D5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1809750" cy="485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89D1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 xml:space="preserve">ASHOK YEGNASWAMY </w:t>
                            </w:r>
                          </w:p>
                          <w:p w14:paraId="3D7A6448" w14:textId="4B704DA2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B58A4">
                              <w:rPr>
                                <w:sz w:val="18"/>
                                <w:szCs w:val="18"/>
                              </w:rPr>
                              <w:t>(Account Delivery Head)</w:t>
                            </w:r>
                          </w:p>
                          <w:p w14:paraId="1B65E7E3" w14:textId="77777777" w:rsidR="008707C5" w:rsidRPr="000B58A4" w:rsidRDefault="008707C5" w:rsidP="00144A8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F195" id="Rectangle 9" o:spid="_x0000_s1034" style="position:absolute;margin-left:0;margin-top:36.7pt;width:142.5pt;height:38.25pt;z-index:-251643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" fillcolor="#5b9bd5 [3204]" strokecolor="#1f4d78 [1604]" strokeweight="1pt">
                <v:textbox>
                  <w:txbxContent>
                    <w:p w14:paraId="561C89D1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 xml:space="preserve">ASHOK YEGNASWAMY </w:t>
                      </w:r>
                    </w:p>
                    <w:p w14:paraId="3D7A6448" w14:textId="4B704DA2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B58A4">
                        <w:rPr>
                          <w:sz w:val="18"/>
                          <w:szCs w:val="18"/>
                        </w:rPr>
                        <w:t>(Account Delivery Head)</w:t>
                      </w:r>
                    </w:p>
                    <w:p w14:paraId="1B65E7E3" w14:textId="77777777" w:rsidR="008707C5" w:rsidRPr="000B58A4" w:rsidRDefault="008707C5" w:rsidP="00144A8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707C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E25F85" wp14:editId="374DC8A3">
                <wp:simplePos x="0" y="0"/>
                <wp:positionH relativeFrom="margin">
                  <wp:posOffset>2952750</wp:posOffset>
                </wp:positionH>
                <wp:positionV relativeFrom="paragraph">
                  <wp:posOffset>170815</wp:posOffset>
                </wp:positionV>
                <wp:extent cx="8255" cy="281305"/>
                <wp:effectExtent l="38100" t="0" r="67945" b="6159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1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2C098" id="Straight Arrow Connector 41" o:spid="_x0000_s1026" type="#_x0000_t32" style="position:absolute;margin-left:232.5pt;margin-top:13.45pt;width:.65pt;height:22.1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71ACB">
        <w:tab/>
      </w:r>
    </w:p>
    <w:sectPr w:rsidR="0060621C" w:rsidRPr="00E71ACB" w:rsidSect="000930D5">
      <w:headerReference w:type="default" r:id="rId6"/>
      <w:headerReference w:type="first" r:id="rId7"/>
      <w:footerReference w:type="first" r:id="rId8"/>
      <w:pgSz w:w="12240" w:h="15840"/>
      <w:pgMar w:top="900" w:right="1440" w:bottom="1440" w:left="1440" w:header="90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A3356E" w14:textId="77777777" w:rsidR="008707C5" w:rsidRDefault="008707C5" w:rsidP="00CC7771">
      <w:pPr>
        <w:spacing w:after="0" w:line="240" w:lineRule="auto"/>
      </w:pPr>
      <w:r>
        <w:separator/>
      </w:r>
    </w:p>
  </w:endnote>
  <w:endnote w:type="continuationSeparator" w:id="0">
    <w:p w14:paraId="23893C4C" w14:textId="77777777" w:rsidR="008707C5" w:rsidRDefault="008707C5" w:rsidP="00CC7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B2AC6A" w14:textId="1931E945" w:rsidR="008707C5" w:rsidRDefault="008707C5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ACEB5D6" wp14:editId="43EF9489">
          <wp:simplePos x="0" y="0"/>
          <wp:positionH relativeFrom="page">
            <wp:posOffset>-190500</wp:posOffset>
          </wp:positionH>
          <wp:positionV relativeFrom="paragraph">
            <wp:posOffset>104775</wp:posOffset>
          </wp:positionV>
          <wp:extent cx="8074025" cy="1066800"/>
          <wp:effectExtent l="0" t="0" r="3175" b="0"/>
          <wp:wrapTopAndBottom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rjapu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4025" cy="106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7CCBAB" w14:textId="77777777" w:rsidR="008707C5" w:rsidRDefault="008707C5" w:rsidP="00CC7771">
      <w:pPr>
        <w:spacing w:after="0" w:line="240" w:lineRule="auto"/>
      </w:pPr>
      <w:r>
        <w:separator/>
      </w:r>
    </w:p>
  </w:footnote>
  <w:footnote w:type="continuationSeparator" w:id="0">
    <w:p w14:paraId="4EBECBA1" w14:textId="77777777" w:rsidR="008707C5" w:rsidRDefault="008707C5" w:rsidP="00CC7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4FC92" w14:textId="6A952B0D" w:rsidR="008707C5" w:rsidRDefault="008707C5">
    <w:pPr>
      <w:pStyle w:val="Header"/>
    </w:pPr>
  </w:p>
  <w:p w14:paraId="02670717" w14:textId="77777777" w:rsidR="008707C5" w:rsidRDefault="008707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209C7" w14:textId="6063C799" w:rsidR="008707C5" w:rsidRDefault="008707C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ED320A" wp14:editId="00BB4236">
          <wp:simplePos x="0" y="0"/>
          <wp:positionH relativeFrom="column">
            <wp:posOffset>5429250</wp:posOffset>
          </wp:positionH>
          <wp:positionV relativeFrom="paragraph">
            <wp:posOffset>-381000</wp:posOffset>
          </wp:positionV>
          <wp:extent cx="1257300" cy="1054735"/>
          <wp:effectExtent l="0" t="0" r="0" b="0"/>
          <wp:wrapTopAndBottom/>
          <wp:docPr id="32" name="Picture 32" descr="C:\Users\so312068\AppData\Local\Microsoft\Windows\INetCache\Content.Word\125x10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so312068\AppData\Local\Microsoft\Windows\INetCache\Content.Word\125x10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054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88"/>
    <w:rsid w:val="000930D5"/>
    <w:rsid w:val="000B58A4"/>
    <w:rsid w:val="00144A88"/>
    <w:rsid w:val="0018432E"/>
    <w:rsid w:val="00206D3A"/>
    <w:rsid w:val="0021501B"/>
    <w:rsid w:val="00436130"/>
    <w:rsid w:val="005306C3"/>
    <w:rsid w:val="0060621C"/>
    <w:rsid w:val="006B48EF"/>
    <w:rsid w:val="008707C5"/>
    <w:rsid w:val="00936AFE"/>
    <w:rsid w:val="00B77539"/>
    <w:rsid w:val="00CC439C"/>
    <w:rsid w:val="00CC7771"/>
    <w:rsid w:val="00D0338D"/>
    <w:rsid w:val="00D04631"/>
    <w:rsid w:val="00D77FDB"/>
    <w:rsid w:val="00E71ACB"/>
    <w:rsid w:val="00EF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28B26B0"/>
  <w15:chartTrackingRefBased/>
  <w15:docId w15:val="{36ED0C4E-F23F-4A38-A6D1-D1966C37D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46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6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6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6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46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6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771"/>
  </w:style>
  <w:style w:type="paragraph" w:styleId="Footer">
    <w:name w:val="footer"/>
    <w:basedOn w:val="Normal"/>
    <w:link w:val="FooterChar"/>
    <w:uiPriority w:val="99"/>
    <w:unhideWhenUsed/>
    <w:rsid w:val="00CC77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EF9AEBA1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Aakriti Tyagi (WT01 - Global Immigration Management Services)</dc:creator>
  <cp:keywords/>
  <dc:description/>
  <cp:lastModifiedBy>Amit Prasad (Big Data Analytics)</cp:lastModifiedBy>
  <cp:revision>6</cp:revision>
  <dcterms:created xsi:type="dcterms:W3CDTF">2018-08-11T09:23:00Z</dcterms:created>
  <dcterms:modified xsi:type="dcterms:W3CDTF">2018-08-28T11:32:00Z</dcterms:modified>
</cp:coreProperties>
</file>